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1225CB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1225CB">
              <w:trPr>
                <w:cantSplit/>
                <w:trHeight w:hRule="exact" w:val="7200"/>
              </w:trPr>
              <w:tc>
                <w:tcPr>
                  <w:tcW w:w="7200" w:type="dxa"/>
                </w:tcPr>
                <w:p w:rsidR="001225CB" w:rsidRDefault="00446390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4571365" cy="4572000"/>
                        <wp:effectExtent l="0" t="0" r="635" b="0"/>
                        <wp:docPr id="1" name="Picture 1" descr="Brightly-colored image of two ice cream cones with sprinkles being offered with outstretched hands by little girls in bathing suit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504" r="20888" b="40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572000" cy="45726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225CB">
              <w:trPr>
                <w:trHeight w:hRule="exact" w:val="5760"/>
              </w:trPr>
              <w:tc>
                <w:tcPr>
                  <w:tcW w:w="7200" w:type="dxa"/>
                </w:tcPr>
                <w:p w:rsidR="001225CB" w:rsidRDefault="00446390">
                  <w:pPr>
                    <w:pStyle w:val="Subtitle"/>
                  </w:pPr>
                  <w:r>
                    <w:t>Win R</w:t>
                  </w:r>
                </w:p>
                <w:p w:rsidR="001225CB" w:rsidRDefault="00446390">
                  <w:pPr>
                    <w:pStyle w:val="Title"/>
                  </w:pPr>
                  <w:r>
                    <w:t>Do you love keyboar?</w:t>
                  </w:r>
                  <w:bookmarkStart w:id="0" w:name="_GoBack"/>
                  <w:bookmarkEnd w:id="0"/>
                </w:p>
                <w:sdt>
                  <w:sdtPr>
                    <w:id w:val="2000612752"/>
                    <w:placeholder>
                      <w:docPart w:val="359D90D6330D4E689C12B491CA043794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1225CB" w:rsidRDefault="00446390">
                      <w:pPr>
                        <w:pStyle w:val="Heading1"/>
                      </w:pPr>
                      <w:r>
                        <w:t>[Event Description Heading]</w:t>
                      </w:r>
                    </w:p>
                  </w:sdtContent>
                </w:sdt>
                <w:sdt>
                  <w:sdtPr>
                    <w:id w:val="-1839064093"/>
                    <w:placeholder>
                      <w:docPart w:val="07A9ADA378204967B44B75CD49109DF8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1225CB" w:rsidRDefault="00446390">
                      <w:r>
                        <w:t>[To replace any tip text with your own, just click it and start typing. To replace the photo or logo with your own, right-click it and then click Change Picture. To try out different looks for</w:t>
                      </w:r>
                      <w:r>
                        <w:t xml:space="preserve"> this flyer, on the Design tab, check out the Themes, Colors, and Fonts galleries.]</w:t>
                      </w:r>
                    </w:p>
                  </w:sdtContent>
                </w:sdt>
              </w:tc>
            </w:tr>
            <w:tr w:rsidR="001225CB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1225CB" w:rsidRDefault="00446390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914400" cy="440871"/>
                        <wp:effectExtent l="0" t="0" r="0" b="0"/>
                        <wp:docPr id="10" name="Picture 10" descr="Logo placehol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ogo_placeholder.png"/>
                                <pic:cNvPicPr/>
                              </pic:nvPicPr>
                              <pic:blipFill>
                                <a:blip r:embed="rId6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4408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225CB" w:rsidRDefault="001225CB"/>
        </w:tc>
        <w:tc>
          <w:tcPr>
            <w:tcW w:w="144" w:type="dxa"/>
          </w:tcPr>
          <w:p w:rsidR="001225CB" w:rsidRDefault="001225CB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1225CB">
              <w:trPr>
                <w:trHeight w:hRule="exact" w:val="10800"/>
              </w:trPr>
              <w:tc>
                <w:tcPr>
                  <w:tcW w:w="3446" w:type="dxa"/>
                  <w:shd w:val="clear" w:color="auto" w:fill="97C83C" w:themeFill="accent2"/>
                  <w:vAlign w:val="center"/>
                </w:tcPr>
                <w:p w:rsidR="001225CB" w:rsidRDefault="00446390">
                  <w:pPr>
                    <w:pStyle w:val="Heading2"/>
                  </w:pPr>
                  <w:sdt>
                    <w:sdtPr>
                      <w:id w:val="2068918032"/>
                      <w:placeholder>
                        <w:docPart w:val="C9F84F8E5F50489495E1DEE43DFBDEE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[Add Key Event Info Here!]</w:t>
                      </w:r>
                    </w:sdtContent>
                  </w:sdt>
                </w:p>
                <w:p w:rsidR="001225CB" w:rsidRDefault="001225CB">
                  <w:pPr>
                    <w:pStyle w:val="Line"/>
                  </w:pPr>
                </w:p>
                <w:p w:rsidR="001225CB" w:rsidRDefault="00446390">
                  <w:pPr>
                    <w:pStyle w:val="Heading2"/>
                  </w:pPr>
                  <w:sdt>
                    <w:sdtPr>
                      <w:id w:val="-619531705"/>
                      <w:placeholder>
                        <w:docPart w:val="C6146B3997DC426885831AB4AEED06C5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[Don’t Be Shy—Tell Them Why They Can’t Miss It!]</w:t>
                      </w:r>
                    </w:sdtContent>
                  </w:sdt>
                </w:p>
                <w:p w:rsidR="001225CB" w:rsidRDefault="001225CB">
                  <w:pPr>
                    <w:pStyle w:val="Line"/>
                  </w:pPr>
                </w:p>
                <w:p w:rsidR="001225CB" w:rsidRDefault="00446390">
                  <w:pPr>
                    <w:pStyle w:val="Heading2"/>
                  </w:pPr>
                  <w:sdt>
                    <w:sdtPr>
                      <w:id w:val="-273402092"/>
                      <w:placeholder>
                        <w:docPart w:val="5D955844378B4A9D9BE1DC303D4A47C6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[One More Point Here!]</w:t>
                      </w:r>
                    </w:sdtContent>
                  </w:sdt>
                </w:p>
                <w:p w:rsidR="001225CB" w:rsidRDefault="001225CB">
                  <w:pPr>
                    <w:pStyle w:val="Line"/>
                  </w:pPr>
                </w:p>
                <w:p w:rsidR="001225CB" w:rsidRDefault="00446390">
                  <w:pPr>
                    <w:pStyle w:val="Heading2"/>
                  </w:pPr>
                  <w:sdt>
                    <w:sdtPr>
                      <w:id w:val="-1987855617"/>
                      <w:placeholder>
                        <w:docPart w:val="1DDE0E2BE6A54378A9393A0A4F30CECA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[Add More Great Info Here!]</w:t>
                      </w:r>
                    </w:sdtContent>
                  </w:sdt>
                </w:p>
                <w:p w:rsidR="001225CB" w:rsidRDefault="001225CB">
                  <w:pPr>
                    <w:pStyle w:val="Line"/>
                  </w:pPr>
                </w:p>
                <w:p w:rsidR="001225CB" w:rsidRDefault="00446390">
                  <w:pPr>
                    <w:pStyle w:val="Heading2"/>
                  </w:pPr>
                  <w:sdt>
                    <w:sdtPr>
                      <w:id w:val="529539938"/>
                      <w:placeholder>
                        <w:docPart w:val="1D5AF8E1975E43BEA18F7DB33E552A75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 xml:space="preserve">[You Have Room for </w:t>
                      </w:r>
                      <w:r>
                        <w:t>Another One Here!]</w:t>
                      </w:r>
                    </w:sdtContent>
                  </w:sdt>
                </w:p>
              </w:tc>
            </w:tr>
            <w:tr w:rsidR="001225CB">
              <w:trPr>
                <w:trHeight w:hRule="exact" w:val="144"/>
              </w:trPr>
              <w:tc>
                <w:tcPr>
                  <w:tcW w:w="3446" w:type="dxa"/>
                </w:tcPr>
                <w:p w:rsidR="001225CB" w:rsidRDefault="001225CB"/>
              </w:tc>
            </w:tr>
            <w:tr w:rsidR="001225CB">
              <w:trPr>
                <w:trHeight w:hRule="exact" w:val="3456"/>
              </w:trPr>
              <w:tc>
                <w:tcPr>
                  <w:tcW w:w="3446" w:type="dxa"/>
                  <w:shd w:val="clear" w:color="auto" w:fill="E03177" w:themeFill="accent1"/>
                  <w:vAlign w:val="center"/>
                </w:tcPr>
                <w:p w:rsidR="001225CB" w:rsidRDefault="00446390">
                  <w:pPr>
                    <w:pStyle w:val="Heading3"/>
                  </w:pPr>
                  <w:sdt>
                    <w:sdtPr>
                      <w:id w:val="2037618065"/>
                      <w:placeholder>
                        <w:docPart w:val="E76CC3ACDE8E4D949B2CB9ECF572E601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[Company Name]</w:t>
                      </w:r>
                    </w:sdtContent>
                  </w:sdt>
                </w:p>
                <w:p w:rsidR="001225CB" w:rsidRDefault="00446390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10D45AD6A45E4507B7223C10F7185E2B"/>
                      </w:placeholder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[Street Address]</w:t>
                      </w:r>
                      <w:r>
                        <w:br/>
                        <w:t>[City, ST  ZIP Code]</w:t>
                      </w:r>
                      <w:r>
                        <w:br/>
                        <w:t>[Telephone]</w:t>
                      </w:r>
                    </w:sdtContent>
                  </w:sdt>
                </w:p>
                <w:p w:rsidR="001225CB" w:rsidRDefault="00446390">
                  <w:pPr>
                    <w:pStyle w:val="ContactInfo"/>
                  </w:pPr>
                  <w:sdt>
                    <w:sdtPr>
                      <w:id w:val="-1267527076"/>
                      <w:placeholder>
                        <w:docPart w:val="D16CF89B40644B41AB64388FFFFA0A6D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[Web Address]</w:t>
                      </w:r>
                    </w:sdtContent>
                  </w:sdt>
                </w:p>
                <w:p w:rsidR="001225CB" w:rsidRDefault="00446390">
                  <w:pPr>
                    <w:pStyle w:val="Date"/>
                  </w:pPr>
                  <w:sdt>
                    <w:sdtPr>
                      <w:id w:val="1558429644"/>
                      <w:placeholder>
                        <w:docPart w:val="4FAD24CE440A457BB6912F4501A459D3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>
                        <w:t>[Dates and Times]</w:t>
                      </w:r>
                      <w:r>
                        <w:br/>
                        <w:t>[Dates and Times]</w:t>
                      </w:r>
                    </w:sdtContent>
                  </w:sdt>
                </w:p>
              </w:tc>
            </w:tr>
          </w:tbl>
          <w:p w:rsidR="001225CB" w:rsidRDefault="001225CB"/>
        </w:tc>
      </w:tr>
    </w:tbl>
    <w:p w:rsidR="001225CB" w:rsidRDefault="001225CB">
      <w:pPr>
        <w:pStyle w:val="NoSpacing"/>
      </w:pPr>
    </w:p>
    <w:sectPr w:rsidR="001225C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90"/>
    <w:rsid w:val="001225CB"/>
    <w:rsid w:val="0044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2A5EE"/>
  <w15:chartTrackingRefBased/>
  <w15:docId w15:val="{0171EE90-636A-4261-BB2B-B2ED57B9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3333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8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03177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446390"/>
    <w:pPr>
      <w:numPr>
        <w:ilvl w:val="1"/>
      </w:numPr>
      <w:spacing w:before="480"/>
    </w:pPr>
    <w:rPr>
      <w:color w:val="24A5CD" w:themeColor="accent6"/>
    </w:rPr>
  </w:style>
  <w:style w:type="character" w:customStyle="1" w:styleId="SubtitleChar">
    <w:name w:val="Subtitle Char"/>
    <w:basedOn w:val="DefaultParagraphFont"/>
    <w:link w:val="Subtitle"/>
    <w:uiPriority w:val="2"/>
    <w:rsid w:val="00446390"/>
    <w:rPr>
      <w:rFonts w:asciiTheme="majorHAnsi" w:eastAsiaTheme="majorEastAsia" w:hAnsiTheme="majorHAnsi" w:cstheme="majorBidi"/>
      <w:caps/>
      <w:color w:val="24A5CD" w:themeColor="accent6"/>
      <w:kern w:val="28"/>
      <w:sz w:val="80"/>
      <w:szCs w:val="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olor w:val="FFFFFF" w:themeColor="background1"/>
      <w:sz w:val="28"/>
      <w:szCs w:val="28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ContactInfo">
    <w:name w:val="Contact Info"/>
    <w:basedOn w:val="Normal"/>
    <w:uiPriority w:val="5"/>
    <w:qFormat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Theme="majorHAnsi" w:eastAsiaTheme="majorEastAsia" w:hAnsiTheme="majorHAnsi" w:cstheme="majorBidi"/>
      <w:color w:val="E0317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.medrano\AppData\Roaming\Microsoft\Templates\Seasonal%20event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9D90D6330D4E689C12B491CA043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8B1D7-5423-46E0-B477-B381FA449F75}"/>
      </w:docPartPr>
      <w:docPartBody>
        <w:p w:rsidR="00000000" w:rsidRDefault="00A369BE">
          <w:pPr>
            <w:pStyle w:val="359D90D6330D4E689C12B491CA043794"/>
          </w:pPr>
          <w:r>
            <w:t>[Event Description Heading]</w:t>
          </w:r>
        </w:p>
      </w:docPartBody>
    </w:docPart>
    <w:docPart>
      <w:docPartPr>
        <w:name w:val="07A9ADA378204967B44B75CD49109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1C43-85AC-4977-A1C9-96E61A8F86F7}"/>
      </w:docPartPr>
      <w:docPartBody>
        <w:p w:rsidR="00000000" w:rsidRDefault="00A369BE">
          <w:pPr>
            <w:pStyle w:val="07A9ADA378204967B44B75CD49109DF8"/>
          </w:pPr>
          <w:r>
            <w:t xml:space="preserve">[To replace any tip text with your own, just click it and start typing. To replace the photo or logo with your own, right-click it and then click Change Picture. To try out different looks for this flyer, on </w:t>
          </w:r>
          <w:r>
            <w:t>the Design tab, check out the Themes, Colors, and Fonts galleries.]</w:t>
          </w:r>
        </w:p>
      </w:docPartBody>
    </w:docPart>
    <w:docPart>
      <w:docPartPr>
        <w:name w:val="C9F84F8E5F50489495E1DEE43DFB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13967-D050-4F77-BAFB-64A699BF34E9}"/>
      </w:docPartPr>
      <w:docPartBody>
        <w:p w:rsidR="00000000" w:rsidRDefault="00A369BE">
          <w:pPr>
            <w:pStyle w:val="C9F84F8E5F50489495E1DEE43DFBDEE6"/>
          </w:pPr>
          <w:r>
            <w:t>[Add Key Event Info Here!]</w:t>
          </w:r>
        </w:p>
      </w:docPartBody>
    </w:docPart>
    <w:docPart>
      <w:docPartPr>
        <w:name w:val="C6146B3997DC426885831AB4AEED0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EB354-A1B9-4E38-9EF4-7A53B5024F38}"/>
      </w:docPartPr>
      <w:docPartBody>
        <w:p w:rsidR="00000000" w:rsidRDefault="00A369BE">
          <w:pPr>
            <w:pStyle w:val="C6146B3997DC426885831AB4AEED06C5"/>
          </w:pPr>
          <w:r>
            <w:t>[Don’t Be Shy—Tell Them Why They Can’t Miss It!]</w:t>
          </w:r>
        </w:p>
      </w:docPartBody>
    </w:docPart>
    <w:docPart>
      <w:docPartPr>
        <w:name w:val="5D955844378B4A9D9BE1DC303D4A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A2E57-6030-4987-B80B-8CBF95CD51E5}"/>
      </w:docPartPr>
      <w:docPartBody>
        <w:p w:rsidR="00000000" w:rsidRDefault="00A369BE">
          <w:pPr>
            <w:pStyle w:val="5D955844378B4A9D9BE1DC303D4A47C6"/>
          </w:pPr>
          <w:r>
            <w:t>[One More Point Here!]</w:t>
          </w:r>
        </w:p>
      </w:docPartBody>
    </w:docPart>
    <w:docPart>
      <w:docPartPr>
        <w:name w:val="1DDE0E2BE6A54378A9393A0A4F30C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C52A5-4809-436B-9AC5-9AF6F788E0EB}"/>
      </w:docPartPr>
      <w:docPartBody>
        <w:p w:rsidR="00000000" w:rsidRDefault="00A369BE">
          <w:pPr>
            <w:pStyle w:val="1DDE0E2BE6A54378A9393A0A4F30CECA"/>
          </w:pPr>
          <w:r>
            <w:t>[Add More Great Info Here!]</w:t>
          </w:r>
        </w:p>
      </w:docPartBody>
    </w:docPart>
    <w:docPart>
      <w:docPartPr>
        <w:name w:val="1D5AF8E1975E43BEA18F7DB33E552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70FC5-B98E-4B8E-9E3A-62B733CF22CB}"/>
      </w:docPartPr>
      <w:docPartBody>
        <w:p w:rsidR="00000000" w:rsidRDefault="00A369BE">
          <w:pPr>
            <w:pStyle w:val="1D5AF8E1975E43BEA18F7DB33E552A75"/>
          </w:pPr>
          <w:r>
            <w:t>[You Have Room for Another One Here!]</w:t>
          </w:r>
        </w:p>
      </w:docPartBody>
    </w:docPart>
    <w:docPart>
      <w:docPartPr>
        <w:name w:val="E76CC3ACDE8E4D949B2CB9ECF572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19995-5218-4CF0-A309-70C1DB5D1738}"/>
      </w:docPartPr>
      <w:docPartBody>
        <w:p w:rsidR="00000000" w:rsidRDefault="00A369BE">
          <w:pPr>
            <w:pStyle w:val="E76CC3ACDE8E4D949B2CB9ECF572E601"/>
          </w:pPr>
          <w:r>
            <w:t>[Company Name]</w:t>
          </w:r>
        </w:p>
      </w:docPartBody>
    </w:docPart>
    <w:docPart>
      <w:docPartPr>
        <w:name w:val="10D45AD6A45E4507B7223C10F7185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6F84B-F769-4DDD-B9E0-2175C1707EBC}"/>
      </w:docPartPr>
      <w:docPartBody>
        <w:p w:rsidR="00000000" w:rsidRDefault="00A369BE">
          <w:pPr>
            <w:pStyle w:val="10D45AD6A45E4507B7223C10F7185E2B"/>
          </w:pPr>
          <w:r>
            <w:t>[</w:t>
          </w:r>
          <w:r>
            <w:t>Street Address]</w:t>
          </w:r>
          <w:r>
            <w:br/>
            <w:t>[City, ST  ZIP Code]</w:t>
          </w:r>
          <w:r>
            <w:br/>
            <w:t>[Telephone]</w:t>
          </w:r>
        </w:p>
      </w:docPartBody>
    </w:docPart>
    <w:docPart>
      <w:docPartPr>
        <w:name w:val="D16CF89B40644B41AB64388FFFFA0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4EE58-B871-4D96-B471-01CA1B8DE184}"/>
      </w:docPartPr>
      <w:docPartBody>
        <w:p w:rsidR="00000000" w:rsidRDefault="00A369BE">
          <w:pPr>
            <w:pStyle w:val="D16CF89B40644B41AB64388FFFFA0A6D"/>
          </w:pPr>
          <w:r>
            <w:t>[Web Address]</w:t>
          </w:r>
        </w:p>
      </w:docPartBody>
    </w:docPart>
    <w:docPart>
      <w:docPartPr>
        <w:name w:val="4FAD24CE440A457BB6912F4501A45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D962F-4FDE-4122-A8EC-73C26024B025}"/>
      </w:docPartPr>
      <w:docPartBody>
        <w:p w:rsidR="00000000" w:rsidRDefault="00A369BE">
          <w:pPr>
            <w:pStyle w:val="4FAD24CE440A457BB6912F4501A459D3"/>
          </w:pPr>
          <w:r>
            <w:t>[Dates and Times]</w:t>
          </w:r>
          <w:r>
            <w:br/>
            <w:t>[Dates and Times]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BE"/>
    <w:rsid w:val="00A3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4FD037F964B9F86DEDE045308FF07">
    <w:name w:val="7F34FD037F964B9F86DEDE045308FF07"/>
  </w:style>
  <w:style w:type="paragraph" w:customStyle="1" w:styleId="41F3E029243B4887830A44BAA4104DC3">
    <w:name w:val="41F3E029243B4887830A44BAA4104DC3"/>
  </w:style>
  <w:style w:type="paragraph" w:customStyle="1" w:styleId="359D90D6330D4E689C12B491CA043794">
    <w:name w:val="359D90D6330D4E689C12B491CA043794"/>
  </w:style>
  <w:style w:type="paragraph" w:customStyle="1" w:styleId="07A9ADA378204967B44B75CD49109DF8">
    <w:name w:val="07A9ADA378204967B44B75CD49109DF8"/>
  </w:style>
  <w:style w:type="paragraph" w:customStyle="1" w:styleId="C9F84F8E5F50489495E1DEE43DFBDEE6">
    <w:name w:val="C9F84F8E5F50489495E1DEE43DFBDEE6"/>
  </w:style>
  <w:style w:type="paragraph" w:customStyle="1" w:styleId="C6146B3997DC426885831AB4AEED06C5">
    <w:name w:val="C6146B3997DC426885831AB4AEED06C5"/>
  </w:style>
  <w:style w:type="paragraph" w:customStyle="1" w:styleId="5D955844378B4A9D9BE1DC303D4A47C6">
    <w:name w:val="5D955844378B4A9D9BE1DC303D4A47C6"/>
  </w:style>
  <w:style w:type="paragraph" w:customStyle="1" w:styleId="1DDE0E2BE6A54378A9393A0A4F30CECA">
    <w:name w:val="1DDE0E2BE6A54378A9393A0A4F30CECA"/>
  </w:style>
  <w:style w:type="paragraph" w:customStyle="1" w:styleId="1D5AF8E1975E43BEA18F7DB33E552A75">
    <w:name w:val="1D5AF8E1975E43BEA18F7DB33E552A75"/>
  </w:style>
  <w:style w:type="paragraph" w:customStyle="1" w:styleId="E76CC3ACDE8E4D949B2CB9ECF572E601">
    <w:name w:val="E76CC3ACDE8E4D949B2CB9ECF572E601"/>
  </w:style>
  <w:style w:type="paragraph" w:customStyle="1" w:styleId="10D45AD6A45E4507B7223C10F7185E2B">
    <w:name w:val="10D45AD6A45E4507B7223C10F7185E2B"/>
  </w:style>
  <w:style w:type="paragraph" w:customStyle="1" w:styleId="D16CF89B40644B41AB64388FFFFA0A6D">
    <w:name w:val="D16CF89B40644B41AB64388FFFFA0A6D"/>
  </w:style>
  <w:style w:type="paragraph" w:customStyle="1" w:styleId="4FAD24CE440A457BB6912F4501A459D3">
    <w:name w:val="4FAD24CE440A457BB6912F4501A45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mmer Business">
      <a:dk1>
        <a:sysClr val="windowText" lastClr="000000"/>
      </a:dk1>
      <a:lt1>
        <a:sysClr val="window" lastClr="FFFFFF"/>
      </a:lt1>
      <a:dk2>
        <a:srgbClr val="333333"/>
      </a:dk2>
      <a:lt2>
        <a:srgbClr val="E6E6E6"/>
      </a:lt2>
      <a:accent1>
        <a:srgbClr val="E03177"/>
      </a:accent1>
      <a:accent2>
        <a:srgbClr val="97C83C"/>
      </a:accent2>
      <a:accent3>
        <a:srgbClr val="EEAE1F"/>
      </a:accent3>
      <a:accent4>
        <a:srgbClr val="EC6814"/>
      </a:accent4>
      <a:accent5>
        <a:srgbClr val="7458AB"/>
      </a:accent5>
      <a:accent6>
        <a:srgbClr val="24A5CD"/>
      </a:accent6>
      <a:hlink>
        <a:srgbClr val="24A5CD"/>
      </a:hlink>
      <a:folHlink>
        <a:srgbClr val="7458AB"/>
      </a:folHlink>
    </a:clrScheme>
    <a:fontScheme name="Summer Business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424E78C-8A49-4037-80E8-15290F915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</Template>
  <TotalTime>10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Medrano</dc:creator>
  <cp:keywords/>
  <dc:description/>
  <cp:lastModifiedBy>Marco Medrano</cp:lastModifiedBy>
  <cp:revision>1</cp:revision>
  <cp:lastPrinted>2016-02-28T04:18:00Z</cp:lastPrinted>
  <dcterms:created xsi:type="dcterms:W3CDTF">2016-02-28T04:10:00Z</dcterms:created>
  <dcterms:modified xsi:type="dcterms:W3CDTF">2016-02-28T04:20:00Z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TC039885629991</vt:lpwstr>
  </property>
</Properties>
</file>